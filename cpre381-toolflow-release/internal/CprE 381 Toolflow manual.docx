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56B9" w14:textId="77777777" w:rsidR="00FB0067" w:rsidRDefault="00F35E7C" w:rsidP="00E21B3D">
      <w:pPr>
        <w:pStyle w:val="Title"/>
      </w:pPr>
      <w:proofErr w:type="spellStart"/>
      <w:r>
        <w:t>CprE</w:t>
      </w:r>
      <w:proofErr w:type="spellEnd"/>
      <w:r>
        <w:t xml:space="preserve"> 381 </w:t>
      </w:r>
      <w:proofErr w:type="spellStart"/>
      <w:r>
        <w:t>Toolflow</w:t>
      </w:r>
      <w:proofErr w:type="spellEnd"/>
      <w:r>
        <w:t xml:space="preserve"> manual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162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BDB0C0" w14:textId="77777777" w:rsidR="0047461A" w:rsidRDefault="0047461A">
          <w:pPr>
            <w:pStyle w:val="TOCHeading"/>
          </w:pPr>
          <w:r>
            <w:t>Contents</w:t>
          </w:r>
        </w:p>
        <w:p w14:paraId="1BB00A51" w14:textId="49179B63" w:rsidR="0063158C" w:rsidRDefault="004746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6816" w:history="1">
            <w:r w:rsidR="0063158C" w:rsidRPr="00E0600C">
              <w:rPr>
                <w:rStyle w:val="Hyperlink"/>
                <w:noProof/>
              </w:rPr>
              <w:t>Testing Framework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_Toc2166816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1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4B887DFF" w14:textId="73293ADD" w:rsidR="0063158C" w:rsidRDefault="00E20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7" w:history="1">
            <w:r w:rsidR="0063158C" w:rsidRPr="00E0600C">
              <w:rPr>
                <w:rStyle w:val="Hyperlink"/>
                <w:noProof/>
              </w:rPr>
              <w:t>Getting Started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_Toc2166817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1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4E567ECC" w14:textId="6630F22C" w:rsidR="0063158C" w:rsidRDefault="00E20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8" w:history="1">
            <w:r w:rsidR="0063158C" w:rsidRPr="00E0600C">
              <w:rPr>
                <w:rStyle w:val="Hyperlink"/>
                <w:noProof/>
              </w:rPr>
              <w:t>Troubleshooting and FAQ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_Toc2166818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1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674B25CF" w14:textId="7FA9B9C8" w:rsidR="0063158C" w:rsidRDefault="00E20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19" w:history="1">
            <w:r w:rsidR="0063158C" w:rsidRPr="00E0600C">
              <w:rPr>
                <w:rStyle w:val="Hyperlink"/>
                <w:noProof/>
              </w:rPr>
              <w:t>Options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_Toc2166819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2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48F65DE6" w14:textId="518B33A8" w:rsidR="0063158C" w:rsidRDefault="00E20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0" w:history="1">
            <w:r w:rsidR="0063158C" w:rsidRPr="00E0600C">
              <w:rPr>
                <w:rStyle w:val="Hyperlink"/>
                <w:noProof/>
              </w:rPr>
              <w:t>Synthesis Framework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_Toc2166820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3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2E7D2961" w14:textId="1074B9BF" w:rsidR="0063158C" w:rsidRDefault="00E20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1" w:history="1">
            <w:r w:rsidR="0063158C" w:rsidRPr="00E0600C">
              <w:rPr>
                <w:rStyle w:val="Hyperlink"/>
                <w:noProof/>
              </w:rPr>
              <w:t>Getting started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_Toc2166821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3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12A94C80" w14:textId="1F632136" w:rsidR="0063158C" w:rsidRDefault="00E201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2" w:history="1">
            <w:r w:rsidR="0063158C" w:rsidRPr="00E0600C">
              <w:rPr>
                <w:rStyle w:val="Hyperlink"/>
                <w:noProof/>
              </w:rPr>
              <w:t>Troubleshooting and FAQ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_Toc2166822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3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03E89150" w14:textId="39EF5387" w:rsidR="0063158C" w:rsidRDefault="00E201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66823" w:history="1">
            <w:r w:rsidR="0063158C" w:rsidRPr="00E0600C">
              <w:rPr>
                <w:rStyle w:val="Hyperlink"/>
                <w:noProof/>
              </w:rPr>
              <w:t>Portability</w:t>
            </w:r>
            <w:r w:rsidR="0063158C">
              <w:rPr>
                <w:noProof/>
                <w:webHidden/>
              </w:rPr>
              <w:tab/>
            </w:r>
            <w:r w:rsidR="0063158C">
              <w:rPr>
                <w:noProof/>
                <w:webHidden/>
              </w:rPr>
              <w:fldChar w:fldCharType="begin"/>
            </w:r>
            <w:r w:rsidR="0063158C">
              <w:rPr>
                <w:noProof/>
                <w:webHidden/>
              </w:rPr>
              <w:instrText xml:space="preserve"> PAGEREF _Toc2166823 \h </w:instrText>
            </w:r>
            <w:r w:rsidR="0063158C">
              <w:rPr>
                <w:noProof/>
                <w:webHidden/>
              </w:rPr>
            </w:r>
            <w:r w:rsidR="0063158C">
              <w:rPr>
                <w:noProof/>
                <w:webHidden/>
              </w:rPr>
              <w:fldChar w:fldCharType="separate"/>
            </w:r>
            <w:r w:rsidR="0063158C">
              <w:rPr>
                <w:noProof/>
                <w:webHidden/>
              </w:rPr>
              <w:t>3</w:t>
            </w:r>
            <w:r w:rsidR="0063158C">
              <w:rPr>
                <w:noProof/>
                <w:webHidden/>
              </w:rPr>
              <w:fldChar w:fldCharType="end"/>
            </w:r>
          </w:hyperlink>
        </w:p>
        <w:p w14:paraId="2C82BB76" w14:textId="225E6E09" w:rsidR="0047461A" w:rsidRDefault="0047461A">
          <w:r>
            <w:rPr>
              <w:b/>
              <w:bCs/>
              <w:noProof/>
            </w:rPr>
            <w:fldChar w:fldCharType="end"/>
          </w:r>
        </w:p>
      </w:sdtContent>
    </w:sdt>
    <w:p w14:paraId="2E5E717D" w14:textId="77777777" w:rsidR="0047461A" w:rsidRDefault="0036250C" w:rsidP="0036250C">
      <w:pPr>
        <w:pStyle w:val="Heading1"/>
      </w:pPr>
      <w:bookmarkStart w:id="0" w:name="_Toc2166816"/>
      <w:r>
        <w:t>Testing Framework</w:t>
      </w:r>
      <w:bookmarkEnd w:id="0"/>
    </w:p>
    <w:p w14:paraId="1FFBF975" w14:textId="4352BD61" w:rsidR="00C94FB8" w:rsidRDefault="00C94FB8" w:rsidP="0036250C">
      <w:r>
        <w:t xml:space="preserve">The goal of the test framework is to </w:t>
      </w:r>
      <w:r w:rsidR="003804C3">
        <w:t>allow students to compare the output of their processor with that of MARS</w:t>
      </w:r>
      <w:r w:rsidR="00487A76">
        <w:t xml:space="preserve">. </w:t>
      </w:r>
    </w:p>
    <w:p w14:paraId="209DC896" w14:textId="0DFADE1D" w:rsidR="00FD129A" w:rsidRDefault="00C55D25" w:rsidP="00DE07B9">
      <w:pPr>
        <w:pStyle w:val="Heading2"/>
      </w:pPr>
      <w:bookmarkStart w:id="1" w:name="_Toc2166817"/>
      <w:r>
        <w:t>Getting Started</w:t>
      </w:r>
      <w:bookmarkEnd w:id="1"/>
    </w:p>
    <w:p w14:paraId="33476F72" w14:textId="0F07B492" w:rsidR="00202154" w:rsidRPr="00202154" w:rsidRDefault="00202154" w:rsidP="00202154">
      <w:r>
        <w:t>Opening the test framework, you should have the following files present</w:t>
      </w:r>
      <w:r w:rsidR="00523C2E">
        <w:t xml:space="preserve">. </w:t>
      </w:r>
    </w:p>
    <w:p w14:paraId="6024D61E" w14:textId="72700E6F" w:rsidR="00AA6313" w:rsidRDefault="00E201A3" w:rsidP="00AA6313">
      <w:r>
        <w:rPr>
          <w:noProof/>
        </w:rPr>
        <w:drawing>
          <wp:inline distT="0" distB="0" distL="0" distR="0" wp14:anchorId="4FE6A618" wp14:editId="540EA63F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l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A76D" w14:textId="504778D5" w:rsidR="001A1329" w:rsidRDefault="001A1329" w:rsidP="001A1329">
      <w:pPr>
        <w:pStyle w:val="ListParagraph"/>
        <w:numPr>
          <w:ilvl w:val="0"/>
          <w:numId w:val="1"/>
        </w:numPr>
      </w:pPr>
      <w:r>
        <w:t xml:space="preserve">Copy all the source files from your processor into </w:t>
      </w:r>
      <w:r w:rsidR="00A4172C">
        <w:t xml:space="preserve">the </w:t>
      </w:r>
      <w:proofErr w:type="spellStart"/>
      <w:r>
        <w:t>src</w:t>
      </w:r>
      <w:proofErr w:type="spellEnd"/>
      <w:r w:rsidR="00E201A3">
        <w:t xml:space="preserve"> folder</w:t>
      </w:r>
      <w:r>
        <w:t xml:space="preserve">. There should </w:t>
      </w:r>
      <w:r w:rsidR="003C2037">
        <w:t xml:space="preserve">already </w:t>
      </w:r>
      <w:r>
        <w:t xml:space="preserve">be a file named </w:t>
      </w:r>
      <w:proofErr w:type="spellStart"/>
      <w:r>
        <w:t>tb.vhd</w:t>
      </w:r>
      <w:proofErr w:type="spellEnd"/>
      <w:r w:rsidR="00A4172C">
        <w:t xml:space="preserve">, you do not need to edit this file, </w:t>
      </w:r>
      <w:r w:rsidR="001766CB">
        <w:t>and</w:t>
      </w:r>
      <w:r w:rsidR="00A4172C">
        <w:t xml:space="preserve"> it should not be removed</w:t>
      </w:r>
    </w:p>
    <w:p w14:paraId="6EA85D09" w14:textId="46CB3D29" w:rsidR="008A0302" w:rsidRDefault="008A0302" w:rsidP="001A1329">
      <w:pPr>
        <w:pStyle w:val="ListParagraph"/>
        <w:numPr>
          <w:ilvl w:val="0"/>
          <w:numId w:val="1"/>
        </w:numPr>
      </w:pPr>
      <w:r>
        <w:t>Double-</w:t>
      </w:r>
      <w:r w:rsidR="0091260F">
        <w:t>click on Run_Test_Framework.bat.</w:t>
      </w:r>
    </w:p>
    <w:p w14:paraId="67B72F71" w14:textId="664BD20D" w:rsidR="003A47C3" w:rsidRDefault="003A47C3" w:rsidP="001A1329">
      <w:pPr>
        <w:pStyle w:val="ListParagraph"/>
        <w:numPr>
          <w:ilvl w:val="0"/>
          <w:numId w:val="1"/>
        </w:numPr>
      </w:pPr>
      <w:r>
        <w:t>You will be promp</w:t>
      </w:r>
      <w:r w:rsidR="001B7E7D">
        <w:t xml:space="preserve">ted for the path to a MIPS assembly file to run. </w:t>
      </w:r>
      <w:r w:rsidR="0071689A">
        <w:t xml:space="preserve">Example programs </w:t>
      </w:r>
      <w:r w:rsidR="0078526B">
        <w:t xml:space="preserve">are provided in </w:t>
      </w:r>
      <w:r w:rsidR="00E201A3">
        <w:t xml:space="preserve">the </w:t>
      </w:r>
      <w:proofErr w:type="spellStart"/>
      <w:r w:rsidR="00E201A3">
        <w:t>mips</w:t>
      </w:r>
      <w:proofErr w:type="spellEnd"/>
      <w:r w:rsidR="00E201A3">
        <w:t xml:space="preserve"> folder</w:t>
      </w:r>
      <w:r w:rsidR="001011D9">
        <w:t>, you may however provide</w:t>
      </w:r>
      <w:r w:rsidR="00017A28">
        <w:t xml:space="preserve"> the path to</w:t>
      </w:r>
      <w:r w:rsidR="001011D9">
        <w:t xml:space="preserve"> any assembly file you like.</w:t>
      </w:r>
    </w:p>
    <w:p w14:paraId="5D4D785F" w14:textId="205D7924" w:rsidR="00AA6313" w:rsidRDefault="00303C1C" w:rsidP="00AA6313">
      <w:pPr>
        <w:pStyle w:val="ListParagraph"/>
        <w:numPr>
          <w:ilvl w:val="0"/>
          <w:numId w:val="1"/>
        </w:numPr>
      </w:pPr>
      <w:r>
        <w:t>The framework should now compile, simulate, and show you the differences between your processor’</w:t>
      </w:r>
      <w:r w:rsidR="000D6810">
        <w:t>s output in the expected fil</w:t>
      </w:r>
      <w:r w:rsidR="00B27A75">
        <w:t>e printed to the command line</w:t>
      </w:r>
    </w:p>
    <w:p w14:paraId="000FC9DB" w14:textId="1B949F20" w:rsidR="00AA6313" w:rsidRDefault="000D6810" w:rsidP="00AA6313">
      <w:pPr>
        <w:pStyle w:val="Heading2"/>
      </w:pPr>
      <w:bookmarkStart w:id="2" w:name="_Toc2166818"/>
      <w:r>
        <w:t>Troubleshooting</w:t>
      </w:r>
      <w:r w:rsidR="00901840">
        <w:t xml:space="preserve"> and FAQ</w:t>
      </w:r>
      <w:bookmarkEnd w:id="2"/>
    </w:p>
    <w:p w14:paraId="7AEBDCE0" w14:textId="226D61DB" w:rsidR="00F55BA6" w:rsidRPr="00D92943" w:rsidRDefault="00D92943" w:rsidP="00F55BA6">
      <w:r>
        <w:rPr>
          <w:b/>
        </w:rPr>
        <w:t xml:space="preserve">Q: </w:t>
      </w:r>
      <w:r w:rsidR="00CD28A8">
        <w:t xml:space="preserve">I defined some </w:t>
      </w:r>
      <w:r>
        <w:t xml:space="preserve">types in a separate </w:t>
      </w:r>
      <w:r w:rsidR="00DF5C32">
        <w:t>file, so now the program won’t compile unless that file is c</w:t>
      </w:r>
      <w:r w:rsidR="003F2242">
        <w:t>ompiled first. How do I fix this?</w:t>
      </w:r>
    </w:p>
    <w:p w14:paraId="20576AB6" w14:textId="62AA340F" w:rsidR="00D92943" w:rsidRDefault="00D92943" w:rsidP="00F55BA6">
      <w:r>
        <w:rPr>
          <w:b/>
        </w:rPr>
        <w:t>A:</w:t>
      </w:r>
      <w:r w:rsidR="00CD28A8">
        <w:rPr>
          <w:b/>
        </w:rPr>
        <w:t xml:space="preserve"> </w:t>
      </w:r>
      <w:r w:rsidR="00E67D57">
        <w:t>First,</w:t>
      </w:r>
      <w:r w:rsidR="000D40DE">
        <w:t xml:space="preserve"> </w:t>
      </w:r>
      <w:r w:rsidR="00CD28A8">
        <w:t xml:space="preserve">run the program to find </w:t>
      </w:r>
      <w:r w:rsidR="00231499">
        <w:t xml:space="preserve">the </w:t>
      </w:r>
      <w:r w:rsidR="00231499" w:rsidRPr="00231499">
        <w:rPr>
          <w:u w:val="single"/>
        </w:rPr>
        <w:t>first</w:t>
      </w:r>
      <w:r w:rsidR="00231499">
        <w:t xml:space="preserve"> </w:t>
      </w:r>
      <w:r w:rsidR="002D4D8D">
        <w:t xml:space="preserve">file </w:t>
      </w:r>
      <w:r w:rsidR="00E54780">
        <w:t xml:space="preserve">where the </w:t>
      </w:r>
      <w:r w:rsidR="00CD28A8">
        <w:t xml:space="preserve">error </w:t>
      </w:r>
      <w:r w:rsidR="00C80922">
        <w:t>occu</w:t>
      </w:r>
      <w:r w:rsidR="00231499">
        <w:t>rs:</w:t>
      </w:r>
    </w:p>
    <w:p w14:paraId="5079C5E7" w14:textId="058F6754" w:rsidR="00231499" w:rsidRDefault="00231499" w:rsidP="00F55BA6">
      <w:r>
        <w:rPr>
          <w:noProof/>
        </w:rPr>
        <w:lastRenderedPageBreak/>
        <w:drawing>
          <wp:inline distT="0" distB="0" distL="0" distR="0" wp14:anchorId="7A41AF30" wp14:editId="0673B050">
            <wp:extent cx="5943600" cy="57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0C7">
        <w:t xml:space="preserve">Then copy the entire contents of the </w:t>
      </w:r>
      <w:r w:rsidR="008A696D">
        <w:t>VHDL</w:t>
      </w:r>
      <w:r w:rsidR="00F520C7">
        <w:t xml:space="preserve"> file </w:t>
      </w:r>
      <w:r w:rsidR="008A696D">
        <w:t xml:space="preserve">with the types </w:t>
      </w:r>
      <w:r w:rsidR="00F520C7">
        <w:t>onto the top the file with the error. Delete the types file</w:t>
      </w:r>
      <w:r w:rsidR="000A52DB">
        <w:t>:</w:t>
      </w:r>
    </w:p>
    <w:p w14:paraId="40C837D4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proofErr w:type="spellEnd"/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C129116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54E75C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CA39F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package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>mytypes</w:t>
      </w:r>
      <w:proofErr w:type="spellEnd"/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3C5DAD28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type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vector_32_array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array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to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of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8000FF"/>
          <w:sz w:val="20"/>
          <w:szCs w:val="20"/>
        </w:rPr>
        <w:t>std_logic_</w:t>
      </w:r>
      <w:proofErr w:type="gramStart"/>
      <w:r w:rsidRPr="000A52DB">
        <w:rPr>
          <w:rFonts w:ascii="Courier New" w:eastAsia="Times New Roman" w:hAnsi="Courier New" w:cs="Courier New"/>
          <w:color w:val="8000FF"/>
          <w:sz w:val="20"/>
          <w:szCs w:val="20"/>
        </w:rPr>
        <w:t>vector</w:t>
      </w:r>
      <w:proofErr w:type="spellEnd"/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31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downto</w:t>
      </w:r>
      <w:proofErr w:type="spellEnd"/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C8995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>mytypes</w:t>
      </w:r>
      <w:proofErr w:type="spellEnd"/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AAEA4B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12CA2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library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74A393D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std_logic_1164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582B2B3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IEEE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std_logic_unsigned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0E5931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use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2DB">
        <w:rPr>
          <w:rFonts w:ascii="Courier New" w:eastAsia="Times New Roman" w:hAnsi="Courier New" w:cs="Courier New"/>
          <w:color w:val="800000"/>
          <w:sz w:val="20"/>
          <w:szCs w:val="20"/>
        </w:rPr>
        <w:t>work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>mytypes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all</w:t>
      </w:r>
      <w:proofErr w:type="spellEnd"/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B807050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179CB" w14:textId="77777777" w:rsidR="000A52DB" w:rsidRP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entity</w:t>
      </w: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project2alu </w:t>
      </w:r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is</w:t>
      </w:r>
    </w:p>
    <w:p w14:paraId="4B8A1439" w14:textId="231D83A3" w:rsidR="000A52DB" w:rsidRDefault="000A52DB" w:rsidP="000A5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0A5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A52D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port</w:t>
      </w:r>
      <w:r w:rsidRPr="000A52D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</w:p>
    <w:p w14:paraId="4D374157" w14:textId="5BCC475B" w:rsidR="00D82457" w:rsidRDefault="008D0CE3" w:rsidP="00D824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ab/>
        <w:t>...</w:t>
      </w:r>
    </w:p>
    <w:p w14:paraId="40C6B15A" w14:textId="16853CA5" w:rsidR="004E742B" w:rsidRDefault="001207DF" w:rsidP="00BE2D14">
      <w:pPr>
        <w:shd w:val="clear" w:color="auto" w:fill="FFFFFF"/>
        <w:spacing w:line="240" w:lineRule="auto"/>
      </w:pPr>
      <w:r w:rsidRPr="001207DF">
        <w:rPr>
          <w:b/>
        </w:rPr>
        <w:t xml:space="preserve">Q: </w:t>
      </w:r>
      <w:r>
        <w:t xml:space="preserve"> My processor had an issue</w:t>
      </w:r>
      <w:r w:rsidR="00823CCB">
        <w:t xml:space="preserve">. How can I </w:t>
      </w:r>
      <w:r>
        <w:t>see the waveform to debug the issue</w:t>
      </w:r>
      <w:r w:rsidR="006327D7">
        <w:t>?</w:t>
      </w:r>
    </w:p>
    <w:p w14:paraId="4876FCC4" w14:textId="2D1A0D06" w:rsidR="00BE2D14" w:rsidRDefault="00BE2D14" w:rsidP="00BE2D14">
      <w:pPr>
        <w:shd w:val="clear" w:color="auto" w:fill="FFFFFF"/>
        <w:spacing w:line="240" w:lineRule="auto"/>
      </w:pPr>
      <w:r>
        <w:rPr>
          <w:b/>
        </w:rPr>
        <w:t xml:space="preserve">A: </w:t>
      </w:r>
      <w:r>
        <w:t>There is a file “temp/</w:t>
      </w:r>
      <w:proofErr w:type="spellStart"/>
      <w:r>
        <w:t>vsim.wlf</w:t>
      </w:r>
      <w:proofErr w:type="spellEnd"/>
      <w:r w:rsidR="005C786A">
        <w:t>.</w:t>
      </w:r>
      <w:r>
        <w:t>”</w:t>
      </w:r>
      <w:r w:rsidR="005C786A">
        <w:t xml:space="preserve"> This is a </w:t>
      </w:r>
      <w:proofErr w:type="spellStart"/>
      <w:r w:rsidR="005C786A">
        <w:t>ModelSim</w:t>
      </w:r>
      <w:proofErr w:type="spellEnd"/>
      <w:r w:rsidR="005C786A">
        <w:t xml:space="preserve"> waveform file</w:t>
      </w:r>
      <w:r w:rsidR="00DB1204">
        <w:t xml:space="preserve">. You can open it in </w:t>
      </w:r>
      <w:proofErr w:type="spellStart"/>
      <w:r w:rsidR="00DB1204">
        <w:t>ModelSim</w:t>
      </w:r>
      <w:proofErr w:type="spellEnd"/>
      <w:r w:rsidR="00DB1204">
        <w:t xml:space="preserve"> with file-&gt;open and setting “Files of Type” at the bottom of the window to “Log Files (*.</w:t>
      </w:r>
      <w:proofErr w:type="spellStart"/>
      <w:r w:rsidR="00DB1204">
        <w:t>wlf</w:t>
      </w:r>
      <w:proofErr w:type="spellEnd"/>
      <w:r w:rsidR="00DB1204">
        <w:t>)”</w:t>
      </w:r>
    </w:p>
    <w:p w14:paraId="5B726D54" w14:textId="7C8034E8" w:rsidR="00DB1204" w:rsidRDefault="00DB1204" w:rsidP="00BE2D14">
      <w:pPr>
        <w:shd w:val="clear" w:color="auto" w:fill="FFFFFF"/>
        <w:spacing w:line="240" w:lineRule="auto"/>
      </w:pPr>
      <w:r>
        <w:rPr>
          <w:b/>
        </w:rPr>
        <w:t xml:space="preserve">Q: </w:t>
      </w:r>
      <w:r>
        <w:t>There is a specific signal I would like to look at in the waveform file</w:t>
      </w:r>
      <w:r w:rsidR="00F777D3">
        <w:t xml:space="preserve"> that is not already there. How do I add it?</w:t>
      </w:r>
    </w:p>
    <w:p w14:paraId="5DF17938" w14:textId="2FC3206A" w:rsidR="001207DF" w:rsidRPr="00857330" w:rsidRDefault="0075643B" w:rsidP="00BE2D14">
      <w:pPr>
        <w:shd w:val="clear" w:color="auto" w:fill="FFFFFF"/>
        <w:spacing w:line="240" w:lineRule="auto"/>
      </w:pPr>
      <w:r>
        <w:rPr>
          <w:b/>
        </w:rPr>
        <w:t xml:space="preserve">A: </w:t>
      </w:r>
      <w:r>
        <w:t xml:space="preserve">By </w:t>
      </w:r>
      <w:r w:rsidR="00C15323">
        <w:t>default,</w:t>
      </w:r>
      <w:r>
        <w:t xml:space="preserve"> the framework adds only the top-level</w:t>
      </w:r>
      <w:r w:rsidR="00FD69D2">
        <w:t xml:space="preserve"> signals</w:t>
      </w:r>
      <w:r w:rsidR="00E67C19">
        <w:t xml:space="preserve">. </w:t>
      </w:r>
      <w:r w:rsidR="00C22BDF">
        <w:t xml:space="preserve">If you need to add </w:t>
      </w:r>
      <w:r w:rsidR="00C15323">
        <w:t>additional signals</w:t>
      </w:r>
      <w:r w:rsidR="00C22BDF">
        <w:t>, you can copy the commands to add the waves to the top of “modelsim_framework.do”</w:t>
      </w:r>
    </w:p>
    <w:p w14:paraId="5437E4E6" w14:textId="7365DBEF" w:rsidR="00FD129A" w:rsidRDefault="00DA2035" w:rsidP="00CB4DD1">
      <w:pPr>
        <w:pStyle w:val="Heading2"/>
      </w:pPr>
      <w:bookmarkStart w:id="3" w:name="_Toc2166819"/>
      <w:r>
        <w:t>Options</w:t>
      </w:r>
      <w:bookmarkEnd w:id="3"/>
    </w:p>
    <w:p w14:paraId="6985764A" w14:textId="6CCE96B0" w:rsidR="00AF6CB8" w:rsidRDefault="00AF6CB8" w:rsidP="00AF6CB8">
      <w:r>
        <w:t>The tes</w:t>
      </w:r>
      <w:r w:rsidR="00C5558E">
        <w:t xml:space="preserve">t framework has several </w:t>
      </w:r>
      <w:r>
        <w:t>flags that can be used to streamline your test framework experience</w:t>
      </w:r>
      <w:r w:rsidR="00C5558E">
        <w:t>. These flags can be a</w:t>
      </w:r>
      <w:r w:rsidR="00CB046D">
        <w:t>dded to line 25</w:t>
      </w:r>
      <w:r w:rsidR="00295CC4">
        <w:t xml:space="preserve"> of Run_Test_Framework.bat</w:t>
      </w:r>
    </w:p>
    <w:p w14:paraId="11B1ADB6" w14:textId="57FC660F" w:rsidR="002E0E5C" w:rsidRDefault="002E0E5C" w:rsidP="00AF6CB8">
      <w:r>
        <w:t>Example</w:t>
      </w:r>
      <w:r w:rsidR="006D4C78">
        <w:t>:</w:t>
      </w:r>
    </w:p>
    <w:p w14:paraId="08E42292" w14:textId="2988E3F3" w:rsidR="0099540E" w:rsidRPr="0099540E" w:rsidRDefault="0099540E" w:rsidP="0099540E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40E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proofErr w:type="spellStart"/>
      <w:r w:rsidRPr="0099540E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python_path</w:t>
      </w:r>
      <w:proofErr w:type="spellEnd"/>
      <w:r w:rsidRPr="0099540E">
        <w:rPr>
          <w:rFonts w:ascii="Courier New" w:eastAsia="Times New Roman" w:hAnsi="Courier New" w:cs="Courier New"/>
          <w:b/>
          <w:bCs/>
          <w:color w:val="FF8000"/>
          <w:sz w:val="20"/>
          <w:szCs w:val="20"/>
          <w:shd w:val="clear" w:color="auto" w:fill="FCFFF0"/>
        </w:rPr>
        <w:t>%</w:t>
      </w:r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test_framework.py --</w:t>
      </w:r>
      <w:proofErr w:type="spellStart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>nocompile</w:t>
      </w:r>
      <w:proofErr w:type="spellEnd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>asm</w:t>
      </w:r>
      <w:proofErr w:type="spellEnd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-file </w:t>
      </w:r>
      <w:proofErr w:type="spellStart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proofErr w:type="spellEnd"/>
      <w:r w:rsidRPr="0099540E">
        <w:rPr>
          <w:rFonts w:ascii="Courier New" w:eastAsia="Times New Roman" w:hAnsi="Courier New" w:cs="Courier New"/>
          <w:color w:val="000000"/>
          <w:sz w:val="20"/>
          <w:szCs w:val="20"/>
        </w:rPr>
        <w:t>/bbb.asm</w:t>
      </w:r>
    </w:p>
    <w:p w14:paraId="5AE4322E" w14:textId="5E3691C0" w:rsidR="006D4C78" w:rsidRDefault="006D4C78" w:rsidP="00AF6CB8">
      <w:r>
        <w:t>Options: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05080C" w14:paraId="02FBDED3" w14:textId="77777777" w:rsidTr="00F46A42">
        <w:trPr>
          <w:trHeight w:val="360"/>
        </w:trPr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EC31599" w14:textId="5788541B" w:rsidR="0005080C" w:rsidRDefault="0005080C" w:rsidP="00AF6CB8">
            <w:r>
              <w:t>Command</w:t>
            </w:r>
          </w:p>
        </w:tc>
        <w:tc>
          <w:tcPr>
            <w:tcW w:w="737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D2080DA" w14:textId="49F578CA" w:rsidR="0005080C" w:rsidRDefault="0005080C" w:rsidP="00AF6CB8">
            <w:r>
              <w:t>Description</w:t>
            </w:r>
          </w:p>
        </w:tc>
      </w:tr>
      <w:tr w:rsidR="0005080C" w14:paraId="006E67F3" w14:textId="77777777" w:rsidTr="00F46A42">
        <w:tc>
          <w:tcPr>
            <w:tcW w:w="198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32722735" w14:textId="01A7CAB2" w:rsidR="0005080C" w:rsidRDefault="001835EA" w:rsidP="00AF6CB8">
            <w:r>
              <w:t>--</w:t>
            </w:r>
            <w:proofErr w:type="spellStart"/>
            <w:r>
              <w:t>asm</w:t>
            </w:r>
            <w:proofErr w:type="spellEnd"/>
            <w:r>
              <w:t>-file</w:t>
            </w:r>
          </w:p>
        </w:tc>
        <w:tc>
          <w:tcPr>
            <w:tcW w:w="7370" w:type="dxa"/>
            <w:tcBorders>
              <w:top w:val="single" w:sz="12" w:space="0" w:color="auto"/>
              <w:left w:val="single" w:sz="12" w:space="0" w:color="auto"/>
            </w:tcBorders>
          </w:tcPr>
          <w:p w14:paraId="6056E3CF" w14:textId="54F98AAA" w:rsidR="0005080C" w:rsidRDefault="00F46A42" w:rsidP="00AF6CB8">
            <w:r>
              <w:t>A</w:t>
            </w:r>
            <w:r w:rsidR="002236C5">
              <w:t xml:space="preserve">ccepts a </w:t>
            </w:r>
            <w:proofErr w:type="spellStart"/>
            <w:r w:rsidR="002236C5">
              <w:t>unix</w:t>
            </w:r>
            <w:proofErr w:type="spellEnd"/>
            <w:r w:rsidR="002236C5">
              <w:t>-style path to an assembly file to run. If the provided file cannot be simulated the script prompts the user anyways.</w:t>
            </w:r>
          </w:p>
        </w:tc>
      </w:tr>
      <w:tr w:rsidR="0005080C" w14:paraId="496BAC5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139FFDE7" w14:textId="4844C1EF" w:rsidR="0005080C" w:rsidRDefault="000C77CA" w:rsidP="00AF6CB8">
            <w:r>
              <w:t>--</w:t>
            </w:r>
            <w:proofErr w:type="spellStart"/>
            <w:r>
              <w:t>nocompile</w:t>
            </w:r>
            <w:proofErr w:type="spellEnd"/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7BDC31B3" w14:textId="79E3A3C2" w:rsidR="0005080C" w:rsidRDefault="00F46A42" w:rsidP="00AF6CB8">
            <w:r>
              <w:t>S</w:t>
            </w:r>
            <w:r w:rsidR="00B953E8">
              <w:t>kips recompilation to save time when running multiple assembly files without changing the processor.</w:t>
            </w:r>
          </w:p>
        </w:tc>
      </w:tr>
      <w:tr w:rsidR="0005080C" w14:paraId="33A79F7E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2C0743B" w14:textId="7D8D2B5F" w:rsidR="0005080C" w:rsidRDefault="00F46A42" w:rsidP="00F46A42">
            <w:r>
              <w:t>--max-mismatches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6C37CC5B" w14:textId="58657505" w:rsidR="0005080C" w:rsidRDefault="00F46A42" w:rsidP="00AF6CB8">
            <w:r>
              <w:t>Accepts a natural number which is the number of mismatches between the expected output and your output before the script stops.</w:t>
            </w:r>
            <w:r w:rsidR="00B00609">
              <w:t xml:space="preserve"> Default = 5</w:t>
            </w:r>
          </w:p>
        </w:tc>
      </w:tr>
      <w:tr w:rsidR="0005080C" w14:paraId="25FAE3D4" w14:textId="77777777" w:rsidTr="00F46A42">
        <w:tc>
          <w:tcPr>
            <w:tcW w:w="1980" w:type="dxa"/>
            <w:tcBorders>
              <w:left w:val="single" w:sz="4" w:space="0" w:color="auto"/>
              <w:right w:val="single" w:sz="12" w:space="0" w:color="auto"/>
            </w:tcBorders>
          </w:tcPr>
          <w:p w14:paraId="409E75EC" w14:textId="79EE9C17" w:rsidR="0005080C" w:rsidRDefault="00EC7AF3" w:rsidP="00AF6CB8">
            <w:r>
              <w:t>--sim-timeout</w:t>
            </w:r>
          </w:p>
        </w:tc>
        <w:tc>
          <w:tcPr>
            <w:tcW w:w="7370" w:type="dxa"/>
            <w:tcBorders>
              <w:left w:val="single" w:sz="12" w:space="0" w:color="auto"/>
            </w:tcBorders>
          </w:tcPr>
          <w:p w14:paraId="1A1EADB6" w14:textId="3AC4E3DD" w:rsidR="0005080C" w:rsidRDefault="00EC7AF3" w:rsidP="00AF6CB8">
            <w:r>
              <w:t>Accepts a natural number which is the number of seconds before the simulation is interrupted. Default=30</w:t>
            </w:r>
          </w:p>
        </w:tc>
      </w:tr>
    </w:tbl>
    <w:p w14:paraId="11314872" w14:textId="2831346B" w:rsidR="0005080C" w:rsidRDefault="0005080C" w:rsidP="00F46A42"/>
    <w:p w14:paraId="5A914D5F" w14:textId="77777777" w:rsidR="00AD1BB7" w:rsidRDefault="00AD1BB7" w:rsidP="00AD1BB7">
      <w:pPr>
        <w:pStyle w:val="Heading1"/>
      </w:pPr>
      <w:bookmarkStart w:id="4" w:name="_Toc2166820"/>
      <w:r>
        <w:lastRenderedPageBreak/>
        <w:t>Synthesis Framework</w:t>
      </w:r>
      <w:bookmarkEnd w:id="4"/>
    </w:p>
    <w:p w14:paraId="135229CE" w14:textId="2EE4FEB4" w:rsidR="00AD1BB7" w:rsidRDefault="00AD1BB7" w:rsidP="00AD1BB7">
      <w:r>
        <w:t xml:space="preserve">The goal of the Synthesis Framework is for students to be able to get timing data </w:t>
      </w:r>
      <w:r w:rsidR="00B901D3">
        <w:t>from mapping their processors onto real hardware</w:t>
      </w:r>
      <w:r w:rsidR="00103284">
        <w:t>. This is beneficial for analyzing critical paths and ways to improve performance</w:t>
      </w:r>
      <w:r w:rsidR="009F2E08">
        <w:t>.</w:t>
      </w:r>
    </w:p>
    <w:p w14:paraId="521A73B7" w14:textId="77777777" w:rsidR="00AD1BB7" w:rsidRDefault="00AD1BB7" w:rsidP="00AD1BB7">
      <w:pPr>
        <w:pStyle w:val="Heading2"/>
      </w:pPr>
      <w:bookmarkStart w:id="5" w:name="_Toc2166821"/>
      <w:r>
        <w:t>Getting started</w:t>
      </w:r>
      <w:bookmarkEnd w:id="5"/>
    </w:p>
    <w:p w14:paraId="5BD60FF1" w14:textId="2240F2B3" w:rsidR="00AD1BB7" w:rsidRDefault="0063158C" w:rsidP="00AD1BB7">
      <w:r>
        <w:t>Before running the Synthesis F</w:t>
      </w:r>
      <w:r w:rsidR="00AD1BB7">
        <w:t>ramework</w:t>
      </w:r>
      <w:r w:rsidR="00205980">
        <w:t>, please ensure that your processor works correctly in the Test Framework</w:t>
      </w:r>
      <w:r w:rsidR="00000EB3">
        <w:t xml:space="preserve">. </w:t>
      </w:r>
      <w:r w:rsidR="003D24C8">
        <w:t>The Synthesis F</w:t>
      </w:r>
      <w:r w:rsidR="004E0026">
        <w:t>ramew</w:t>
      </w:r>
      <w:r w:rsidR="0087363B">
        <w:t>ork uses the VHDL files in</w:t>
      </w:r>
      <w:r w:rsidR="004E0026">
        <w:t xml:space="preserve"> “</w:t>
      </w:r>
      <w:proofErr w:type="spellStart"/>
      <w:r w:rsidR="004E0026">
        <w:t>src</w:t>
      </w:r>
      <w:proofErr w:type="spellEnd"/>
      <w:r w:rsidR="004E0026">
        <w:t xml:space="preserve">.” If the Test framework runs </w:t>
      </w:r>
      <w:r w:rsidR="006756CF">
        <w:t>correctly,</w:t>
      </w:r>
      <w:r w:rsidR="004E0026">
        <w:t xml:space="preserve"> the simulation framework </w:t>
      </w:r>
      <w:r w:rsidR="00BB2197">
        <w:t>probably will</w:t>
      </w:r>
      <w:r w:rsidR="004E0026">
        <w:t xml:space="preserve"> also.</w:t>
      </w:r>
      <w:bookmarkStart w:id="6" w:name="_GoBack"/>
      <w:bookmarkEnd w:id="6"/>
    </w:p>
    <w:p w14:paraId="41FCFAFE" w14:textId="77C9D46B" w:rsidR="006756CF" w:rsidRDefault="006756CF" w:rsidP="00AD1BB7">
      <w:r>
        <w:t xml:space="preserve">There are no options or settings in the simulation </w:t>
      </w:r>
      <w:r w:rsidR="00721030">
        <w:t>framework;</w:t>
      </w:r>
      <w:r w:rsidR="00B145E2">
        <w:t xml:space="preserve"> you should be able to run it by double clicking “Run_Synthesis.bat</w:t>
      </w:r>
      <w:r w:rsidR="00721030">
        <w:t>.</w:t>
      </w:r>
      <w:r w:rsidR="00B145E2">
        <w:t>”</w:t>
      </w:r>
      <w:r w:rsidR="00721030">
        <w:t xml:space="preserve"> </w:t>
      </w:r>
      <w:r w:rsidR="00027E6B">
        <w:t>For a single cycle processor, the simulation should take around an hour to run on the lab comput</w:t>
      </w:r>
      <w:r w:rsidR="003F796B">
        <w:t xml:space="preserve">ers and </w:t>
      </w:r>
      <w:r w:rsidR="00027E6B">
        <w:t>2.5 hours to run on VDI.</w:t>
      </w:r>
      <w:r w:rsidR="00640580">
        <w:t xml:space="preserve"> </w:t>
      </w:r>
      <w:r w:rsidR="00640580">
        <w:rPr>
          <w:u w:val="single"/>
        </w:rPr>
        <w:t>Please plan your time accordingly</w:t>
      </w:r>
      <w:r w:rsidR="00371FF6">
        <w:t>.</w:t>
      </w:r>
      <w:r w:rsidR="00D551BA">
        <w:t xml:space="preserve"> Once the framework is </w:t>
      </w:r>
      <w:r w:rsidR="00436D63">
        <w:t>complete,</w:t>
      </w:r>
      <w:r w:rsidR="00D551BA">
        <w:t xml:space="preserve"> the results should open in Notepad, </w:t>
      </w:r>
      <w:r w:rsidR="00436D63">
        <w:t xml:space="preserve">but are also </w:t>
      </w:r>
      <w:r w:rsidR="00D551BA">
        <w:t>in “temp/timing.txt.”</w:t>
      </w:r>
    </w:p>
    <w:p w14:paraId="3E011E11" w14:textId="5194E252" w:rsidR="005B161C" w:rsidRDefault="005B161C" w:rsidP="005B161C">
      <w:pPr>
        <w:pStyle w:val="Heading2"/>
      </w:pPr>
      <w:bookmarkStart w:id="7" w:name="_Toc2166822"/>
      <w:r>
        <w:t>Troubleshooting and FAQ</w:t>
      </w:r>
      <w:bookmarkEnd w:id="7"/>
    </w:p>
    <w:p w14:paraId="57BB47D1" w14:textId="49A7B7A9" w:rsidR="005B161C" w:rsidRDefault="005B161C" w:rsidP="005B161C">
      <w:r>
        <w:rPr>
          <w:b/>
        </w:rPr>
        <w:t xml:space="preserve">Q: </w:t>
      </w:r>
      <w:r>
        <w:t xml:space="preserve">My processor compiles correctly using </w:t>
      </w:r>
      <w:proofErr w:type="spellStart"/>
      <w:r>
        <w:t>ModelS</w:t>
      </w:r>
      <w:r w:rsidR="009E34D1">
        <w:t>im</w:t>
      </w:r>
      <w:proofErr w:type="spellEnd"/>
      <w:r w:rsidR="009E34D1">
        <w:t>,</w:t>
      </w:r>
      <w:r w:rsidR="005136C0">
        <w:t xml:space="preserve"> </w:t>
      </w:r>
      <w:r w:rsidR="009E34D1">
        <w:t>b</w:t>
      </w:r>
      <w:r w:rsidR="005136C0">
        <w:t>ut does not compile correctly here. Why is this?</w:t>
      </w:r>
    </w:p>
    <w:p w14:paraId="423DAD67" w14:textId="4B10E341" w:rsidR="00C54A6F" w:rsidRPr="00C54A6F" w:rsidRDefault="00C54A6F" w:rsidP="00501595">
      <w:r>
        <w:rPr>
          <w:b/>
        </w:rPr>
        <w:t>A:</w:t>
      </w:r>
      <w:r>
        <w:t xml:space="preserve"> This uses Quartus to compile VHDL instead of </w:t>
      </w:r>
      <w:proofErr w:type="spellStart"/>
      <w:r>
        <w:t>ModelSim</w:t>
      </w:r>
      <w:proofErr w:type="spellEnd"/>
      <w:r>
        <w:t xml:space="preserve">, and thus has slightly different rules. </w:t>
      </w:r>
      <w:r w:rsidR="00501595">
        <w:t xml:space="preserve">The </w:t>
      </w:r>
      <w:r w:rsidR="0067710C">
        <w:t>compiler errors are generally readable should point you to what the issue is.</w:t>
      </w:r>
    </w:p>
    <w:p w14:paraId="3E2E6FEF" w14:textId="77777777" w:rsidR="00AD1BB7" w:rsidRDefault="00AD1BB7" w:rsidP="00AD1BB7">
      <w:pPr>
        <w:pStyle w:val="Heading1"/>
      </w:pPr>
      <w:bookmarkStart w:id="8" w:name="_Toc2165842"/>
      <w:bookmarkStart w:id="9" w:name="_Toc2166823"/>
      <w:r>
        <w:t>Portability</w:t>
      </w:r>
      <w:bookmarkEnd w:id="8"/>
      <w:bookmarkEnd w:id="9"/>
    </w:p>
    <w:p w14:paraId="397261B2" w14:textId="57768E0F" w:rsidR="006A4410" w:rsidRPr="006A4410" w:rsidRDefault="00AD1BB7" w:rsidP="006A4410">
      <w:r>
        <w:t xml:space="preserve">This framework is supported on the </w:t>
      </w:r>
      <w:proofErr w:type="spellStart"/>
      <w:r w:rsidR="00F05638">
        <w:t>Coover</w:t>
      </w:r>
      <w:proofErr w:type="spellEnd"/>
      <w:r w:rsidR="00F05638">
        <w:t xml:space="preserve"> 2050</w:t>
      </w:r>
      <w:r>
        <w:t xml:space="preserve"> lab computers and ISU VDI </w:t>
      </w:r>
      <w:proofErr w:type="spellStart"/>
      <w:r>
        <w:t>ECpE</w:t>
      </w:r>
      <w:proofErr w:type="spellEnd"/>
      <w:r>
        <w:t xml:space="preserve"> Student.</w:t>
      </w:r>
    </w:p>
    <w:sectPr w:rsidR="006A4410" w:rsidRPr="006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8520F"/>
    <w:multiLevelType w:val="hybridMultilevel"/>
    <w:tmpl w:val="F9F4B678"/>
    <w:lvl w:ilvl="0" w:tplc="B9C432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E6822"/>
    <w:multiLevelType w:val="hybridMultilevel"/>
    <w:tmpl w:val="60DEA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C598B"/>
    <w:multiLevelType w:val="hybridMultilevel"/>
    <w:tmpl w:val="622814FC"/>
    <w:lvl w:ilvl="0" w:tplc="3FF640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21412"/>
    <w:multiLevelType w:val="hybridMultilevel"/>
    <w:tmpl w:val="2B6666EE"/>
    <w:lvl w:ilvl="0" w:tplc="7F1CD6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1921"/>
    <w:multiLevelType w:val="hybridMultilevel"/>
    <w:tmpl w:val="C4CC6C3E"/>
    <w:lvl w:ilvl="0" w:tplc="F788C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E7C"/>
    <w:rsid w:val="00000EB3"/>
    <w:rsid w:val="00017A28"/>
    <w:rsid w:val="00027E6B"/>
    <w:rsid w:val="000425FC"/>
    <w:rsid w:val="0005080C"/>
    <w:rsid w:val="00070B91"/>
    <w:rsid w:val="0007211D"/>
    <w:rsid w:val="000A52DB"/>
    <w:rsid w:val="000C77CA"/>
    <w:rsid w:val="000D40DE"/>
    <w:rsid w:val="000D6810"/>
    <w:rsid w:val="000F5216"/>
    <w:rsid w:val="001011D9"/>
    <w:rsid w:val="00103284"/>
    <w:rsid w:val="001207DF"/>
    <w:rsid w:val="001766CB"/>
    <w:rsid w:val="001835EA"/>
    <w:rsid w:val="001A1329"/>
    <w:rsid w:val="001B7E7D"/>
    <w:rsid w:val="001C28C5"/>
    <w:rsid w:val="001C69E4"/>
    <w:rsid w:val="00202154"/>
    <w:rsid w:val="00205980"/>
    <w:rsid w:val="002236C5"/>
    <w:rsid w:val="00231499"/>
    <w:rsid w:val="00275E7E"/>
    <w:rsid w:val="00295CC4"/>
    <w:rsid w:val="002B6E03"/>
    <w:rsid w:val="002D4D8D"/>
    <w:rsid w:val="002E0E5C"/>
    <w:rsid w:val="002E11E8"/>
    <w:rsid w:val="00303C1C"/>
    <w:rsid w:val="0036250C"/>
    <w:rsid w:val="00362D1C"/>
    <w:rsid w:val="00371FF6"/>
    <w:rsid w:val="003804C3"/>
    <w:rsid w:val="003A08B7"/>
    <w:rsid w:val="003A47C3"/>
    <w:rsid w:val="003C2037"/>
    <w:rsid w:val="003D24C8"/>
    <w:rsid w:val="003F2242"/>
    <w:rsid w:val="003F796B"/>
    <w:rsid w:val="00436D63"/>
    <w:rsid w:val="00441C36"/>
    <w:rsid w:val="00450F32"/>
    <w:rsid w:val="0047461A"/>
    <w:rsid w:val="00487A76"/>
    <w:rsid w:val="004D12FB"/>
    <w:rsid w:val="004E0026"/>
    <w:rsid w:val="004E742B"/>
    <w:rsid w:val="00501595"/>
    <w:rsid w:val="005136C0"/>
    <w:rsid w:val="00523C2E"/>
    <w:rsid w:val="005370DB"/>
    <w:rsid w:val="00571EC2"/>
    <w:rsid w:val="005B161C"/>
    <w:rsid w:val="005C786A"/>
    <w:rsid w:val="005E0940"/>
    <w:rsid w:val="005E59D8"/>
    <w:rsid w:val="0063158C"/>
    <w:rsid w:val="006327D7"/>
    <w:rsid w:val="00640580"/>
    <w:rsid w:val="006756CF"/>
    <w:rsid w:val="0067710C"/>
    <w:rsid w:val="006A4410"/>
    <w:rsid w:val="006A4789"/>
    <w:rsid w:val="006A7CC3"/>
    <w:rsid w:val="006D4C78"/>
    <w:rsid w:val="0071689A"/>
    <w:rsid w:val="00721030"/>
    <w:rsid w:val="00724782"/>
    <w:rsid w:val="00740FFA"/>
    <w:rsid w:val="0075643B"/>
    <w:rsid w:val="0078526B"/>
    <w:rsid w:val="0079476A"/>
    <w:rsid w:val="007F265F"/>
    <w:rsid w:val="00823CCB"/>
    <w:rsid w:val="00857330"/>
    <w:rsid w:val="0087363B"/>
    <w:rsid w:val="008823B6"/>
    <w:rsid w:val="008A0302"/>
    <w:rsid w:val="008A696D"/>
    <w:rsid w:val="008D0CE3"/>
    <w:rsid w:val="008E2188"/>
    <w:rsid w:val="00901840"/>
    <w:rsid w:val="00911CE2"/>
    <w:rsid w:val="0091260F"/>
    <w:rsid w:val="0095402F"/>
    <w:rsid w:val="00981F6D"/>
    <w:rsid w:val="0099540E"/>
    <w:rsid w:val="009E34D1"/>
    <w:rsid w:val="009F0145"/>
    <w:rsid w:val="009F2E08"/>
    <w:rsid w:val="009F4BFD"/>
    <w:rsid w:val="00A4172C"/>
    <w:rsid w:val="00AA6313"/>
    <w:rsid w:val="00AD15B4"/>
    <w:rsid w:val="00AD1BB7"/>
    <w:rsid w:val="00AF6CB8"/>
    <w:rsid w:val="00B00609"/>
    <w:rsid w:val="00B145E2"/>
    <w:rsid w:val="00B27A75"/>
    <w:rsid w:val="00B65569"/>
    <w:rsid w:val="00B84B04"/>
    <w:rsid w:val="00B901D3"/>
    <w:rsid w:val="00B953E8"/>
    <w:rsid w:val="00BB2197"/>
    <w:rsid w:val="00BD706F"/>
    <w:rsid w:val="00BE2D14"/>
    <w:rsid w:val="00C15323"/>
    <w:rsid w:val="00C15E09"/>
    <w:rsid w:val="00C22BDF"/>
    <w:rsid w:val="00C25239"/>
    <w:rsid w:val="00C54A6F"/>
    <w:rsid w:val="00C5558E"/>
    <w:rsid w:val="00C55D25"/>
    <w:rsid w:val="00C80922"/>
    <w:rsid w:val="00C94FB8"/>
    <w:rsid w:val="00CB046D"/>
    <w:rsid w:val="00CB4DD1"/>
    <w:rsid w:val="00CD28A8"/>
    <w:rsid w:val="00D26095"/>
    <w:rsid w:val="00D46F6E"/>
    <w:rsid w:val="00D551BA"/>
    <w:rsid w:val="00D82457"/>
    <w:rsid w:val="00D92943"/>
    <w:rsid w:val="00DA2035"/>
    <w:rsid w:val="00DB1204"/>
    <w:rsid w:val="00DE07B9"/>
    <w:rsid w:val="00DF5C32"/>
    <w:rsid w:val="00E1400D"/>
    <w:rsid w:val="00E201A3"/>
    <w:rsid w:val="00E21B3D"/>
    <w:rsid w:val="00E43A1B"/>
    <w:rsid w:val="00E54780"/>
    <w:rsid w:val="00E63725"/>
    <w:rsid w:val="00E67C19"/>
    <w:rsid w:val="00E67D57"/>
    <w:rsid w:val="00E75D17"/>
    <w:rsid w:val="00EC11B8"/>
    <w:rsid w:val="00EC7AF3"/>
    <w:rsid w:val="00F05638"/>
    <w:rsid w:val="00F35E7C"/>
    <w:rsid w:val="00F46A42"/>
    <w:rsid w:val="00F520C7"/>
    <w:rsid w:val="00F55BA6"/>
    <w:rsid w:val="00F777D3"/>
    <w:rsid w:val="00FB0067"/>
    <w:rsid w:val="00FB7F62"/>
    <w:rsid w:val="00FD129A"/>
    <w:rsid w:val="00F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97FB"/>
  <w15:chartTrackingRefBased/>
  <w15:docId w15:val="{D0465244-E241-4EB9-91C7-B7DB297A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4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46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25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5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E0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55D25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5370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0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0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0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0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A1329"/>
    <w:pPr>
      <w:ind w:left="720"/>
      <w:contextualSpacing/>
    </w:pPr>
  </w:style>
  <w:style w:type="character" w:customStyle="1" w:styleId="sc81">
    <w:name w:val="sc81"/>
    <w:basedOn w:val="DefaultParagraphFont"/>
    <w:rsid w:val="000A52D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0A52DB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0A52D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0A5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0A52D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31">
    <w:name w:val="sc131"/>
    <w:basedOn w:val="DefaultParagraphFont"/>
    <w:rsid w:val="000A52D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824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B4DD1"/>
    <w:pPr>
      <w:spacing w:after="100"/>
      <w:ind w:left="440"/>
    </w:pPr>
  </w:style>
  <w:style w:type="table" w:styleId="TableGrid">
    <w:name w:val="Table Grid"/>
    <w:basedOn w:val="TableNormal"/>
    <w:uiPriority w:val="39"/>
    <w:rsid w:val="00C5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61">
    <w:name w:val="sc61"/>
    <w:basedOn w:val="DefaultParagraphFont"/>
    <w:rsid w:val="0099540E"/>
    <w:rPr>
      <w:rFonts w:ascii="Courier New" w:hAnsi="Courier New" w:cs="Courier New" w:hint="default"/>
      <w:b/>
      <w:bCs/>
      <w:color w:val="FF8000"/>
      <w:sz w:val="20"/>
      <w:szCs w:val="20"/>
      <w:shd w:val="clear" w:color="auto" w:fill="FCFFF0"/>
    </w:rPr>
  </w:style>
  <w:style w:type="paragraph" w:styleId="Title">
    <w:name w:val="Title"/>
    <w:basedOn w:val="Normal"/>
    <w:next w:val="Normal"/>
    <w:link w:val="TitleChar"/>
    <w:uiPriority w:val="10"/>
    <w:qFormat/>
    <w:rsid w:val="00E21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0CF516D-B7D2-4F06-BD2C-6509C516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EB76BF4B.dotm</Template>
  <TotalTime>223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Battani, Nicholas J</cp:lastModifiedBy>
  <cp:revision>141</cp:revision>
  <dcterms:created xsi:type="dcterms:W3CDTF">2019-02-13T15:37:00Z</dcterms:created>
  <dcterms:modified xsi:type="dcterms:W3CDTF">2020-02-21T20:09:00Z</dcterms:modified>
</cp:coreProperties>
</file>